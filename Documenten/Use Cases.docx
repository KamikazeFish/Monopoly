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09" w:rsidRDefault="00B56F50">
      <w:r>
        <w:t>Use Cases</w:t>
      </w:r>
      <w:bookmarkStart w:id="0" w:name="_GoBack"/>
      <w:bookmarkEnd w:id="0"/>
    </w:p>
    <w:sectPr w:rsidR="003E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29"/>
    <w:rsid w:val="003E0709"/>
    <w:rsid w:val="00B56F50"/>
    <w:rsid w:val="00B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2</cp:revision>
  <dcterms:created xsi:type="dcterms:W3CDTF">2013-09-29T10:29:00Z</dcterms:created>
  <dcterms:modified xsi:type="dcterms:W3CDTF">2013-09-29T10:29:00Z</dcterms:modified>
</cp:coreProperties>
</file>