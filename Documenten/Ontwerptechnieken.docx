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551" w:rsidRDefault="001C2551">
      <w:r>
        <w:br w:type="page"/>
      </w:r>
    </w:p>
    <w:p w:rsidR="004A2BAD" w:rsidRDefault="001C2551" w:rsidP="001C2551">
      <w:pPr>
        <w:pStyle w:val="Geenafstand"/>
      </w:pPr>
      <w:r>
        <w:lastRenderedPageBreak/>
        <w:t>Interface (</w:t>
      </w:r>
      <w:proofErr w:type="spellStart"/>
      <w:r>
        <w:t>Icomparable</w:t>
      </w:r>
      <w:proofErr w:type="spellEnd"/>
      <w:r>
        <w:t xml:space="preserve"> &amp; </w:t>
      </w:r>
      <w:proofErr w:type="spellStart"/>
      <w:r>
        <w:t>Icomparer</w:t>
      </w:r>
      <w:proofErr w:type="spellEnd"/>
      <w:r>
        <w:t>)</w:t>
      </w:r>
    </w:p>
    <w:p w:rsidR="001C2551" w:rsidRDefault="001C2551" w:rsidP="001C2551">
      <w:pPr>
        <w:pStyle w:val="Geenafstand"/>
      </w:pPr>
      <w:r>
        <w:t>Abstracte klasse</w:t>
      </w:r>
    </w:p>
    <w:p w:rsidR="001C2551" w:rsidRDefault="001C2551" w:rsidP="001C2551">
      <w:pPr>
        <w:pStyle w:val="Geenafstand"/>
      </w:pPr>
      <w:r>
        <w:t>Polymorfisme</w:t>
      </w:r>
    </w:p>
    <w:p w:rsidR="001C2551" w:rsidRDefault="001C2551" w:rsidP="001C2551">
      <w:pPr>
        <w:pStyle w:val="Geenafstand"/>
      </w:pPr>
      <w:proofErr w:type="spellStart"/>
      <w:r>
        <w:t>Dynamic</w:t>
      </w:r>
      <w:proofErr w:type="spellEnd"/>
      <w:r>
        <w:t xml:space="preserve"> Binding</w:t>
      </w:r>
    </w:p>
    <w:p w:rsidR="00A75C6D" w:rsidRDefault="00A75C6D" w:rsidP="001C2551">
      <w:pPr>
        <w:pStyle w:val="Geenafstand"/>
      </w:pPr>
      <w:proofErr w:type="spellStart"/>
      <w:r>
        <w:t>Overloading</w:t>
      </w:r>
      <w:proofErr w:type="spellEnd"/>
    </w:p>
    <w:p w:rsidR="00673E99" w:rsidRPr="00C5450B" w:rsidRDefault="00686D83" w:rsidP="001C2551">
      <w:pPr>
        <w:pStyle w:val="Geenafstand"/>
        <w:rPr>
          <w:lang w:val="en-US"/>
        </w:rPr>
      </w:pPr>
      <w:r w:rsidRPr="00C5450B">
        <w:rPr>
          <w:lang w:val="en-US"/>
        </w:rPr>
        <w:t>Generics</w:t>
      </w:r>
      <w:r w:rsidR="00C5450B" w:rsidRPr="00C5450B">
        <w:rPr>
          <w:lang w:val="en-US"/>
        </w:rPr>
        <w:t xml:space="preserve"> </w:t>
      </w:r>
      <w:r w:rsidR="00C5450B" w:rsidRPr="00C5450B">
        <w:rPr>
          <w:lang w:val="en-US"/>
        </w:rPr>
        <w:t>(</w:t>
      </w:r>
      <w:proofErr w:type="spellStart"/>
      <w:r w:rsidR="00C5450B" w:rsidRPr="00C5450B">
        <w:rPr>
          <w:lang w:val="en-US"/>
        </w:rPr>
        <w:t>bv</w:t>
      </w:r>
      <w:proofErr w:type="spellEnd"/>
      <w:r w:rsidR="00C5450B" w:rsidRPr="00C5450B">
        <w:rPr>
          <w:lang w:val="en-US"/>
        </w:rPr>
        <w:t xml:space="preserve">. List&lt;T&gt; </w:t>
      </w:r>
      <w:r w:rsidR="00C5450B">
        <w:sym w:font="Wingdings" w:char="F0E0"/>
      </w:r>
      <w:r w:rsidR="00C5450B" w:rsidRPr="00C5450B">
        <w:rPr>
          <w:lang w:val="en-US"/>
        </w:rPr>
        <w:t xml:space="preserve"> List&lt;string&gt;)</w:t>
      </w:r>
    </w:p>
    <w:p w:rsidR="00686D83" w:rsidRPr="00C5450B" w:rsidRDefault="00686D83" w:rsidP="001C2551">
      <w:pPr>
        <w:pStyle w:val="Geenafstand"/>
        <w:rPr>
          <w:lang w:val="en-US"/>
        </w:rPr>
      </w:pPr>
    </w:p>
    <w:p w:rsidR="00673E99" w:rsidRPr="00395B9E" w:rsidRDefault="00673E99" w:rsidP="001C2551">
      <w:pPr>
        <w:pStyle w:val="Geenafstand"/>
        <w:rPr>
          <w:lang w:val="en-US"/>
        </w:rPr>
      </w:pPr>
      <w:r w:rsidRPr="00395B9E">
        <w:rPr>
          <w:lang w:val="en-US"/>
        </w:rPr>
        <w:t>Design Patter</w:t>
      </w:r>
      <w:bookmarkStart w:id="0" w:name="_GoBack"/>
      <w:bookmarkEnd w:id="0"/>
      <w:r w:rsidRPr="00395B9E">
        <w:rPr>
          <w:lang w:val="en-US"/>
        </w:rPr>
        <w:t>ns</w:t>
      </w:r>
    </w:p>
    <w:p w:rsidR="00832B43" w:rsidRPr="00395B9E" w:rsidRDefault="00AA58C6" w:rsidP="001C2551">
      <w:pPr>
        <w:pStyle w:val="Geenafstand"/>
        <w:rPr>
          <w:lang w:val="en-US"/>
        </w:rPr>
      </w:pPr>
      <w:r w:rsidRPr="00395B9E">
        <w:rPr>
          <w:lang w:val="en-US"/>
        </w:rPr>
        <w:t>Strategy Pattern</w:t>
      </w:r>
    </w:p>
    <w:p w:rsidR="00AA58C6" w:rsidRDefault="00AA58C6" w:rsidP="001C2551">
      <w:pPr>
        <w:pStyle w:val="Geenafstand"/>
        <w:rPr>
          <w:lang w:val="en-US"/>
        </w:rPr>
      </w:pPr>
      <w:r w:rsidRPr="00395B9E">
        <w:rPr>
          <w:lang w:val="en-US"/>
        </w:rPr>
        <w:t>Observer Pattern</w:t>
      </w:r>
    </w:p>
    <w:p w:rsidR="00395B9E" w:rsidRPr="00395B9E" w:rsidRDefault="00395B9E" w:rsidP="001C2551">
      <w:pPr>
        <w:pStyle w:val="Geenafstand"/>
        <w:rPr>
          <w:lang w:val="en-US"/>
        </w:rPr>
      </w:pPr>
    </w:p>
    <w:p w:rsidR="00673E99" w:rsidRPr="00395B9E" w:rsidRDefault="00673E99" w:rsidP="001C2551">
      <w:pPr>
        <w:pStyle w:val="Geenafstand"/>
        <w:rPr>
          <w:lang w:val="en-US"/>
        </w:rPr>
      </w:pPr>
    </w:p>
    <w:p w:rsidR="00673E99" w:rsidRDefault="00673E99" w:rsidP="001C2551">
      <w:pPr>
        <w:pStyle w:val="Geenafstand"/>
      </w:pPr>
      <w:r>
        <w:t>C#</w:t>
      </w:r>
    </w:p>
    <w:p w:rsidR="00A75C6D" w:rsidRDefault="00A75C6D" w:rsidP="001C2551">
      <w:pPr>
        <w:pStyle w:val="Geenafstand"/>
      </w:pPr>
      <w:proofErr w:type="spellStart"/>
      <w:r>
        <w:t>Serializable</w:t>
      </w:r>
      <w:proofErr w:type="spellEnd"/>
    </w:p>
    <w:p w:rsidR="00A75C6D" w:rsidRDefault="00A75C6D" w:rsidP="001C2551">
      <w:pPr>
        <w:pStyle w:val="Geenafstand"/>
      </w:pPr>
    </w:p>
    <w:p w:rsidR="001C2551" w:rsidRDefault="001C2551" w:rsidP="001C2551">
      <w:pPr>
        <w:pStyle w:val="Geenafstand"/>
      </w:pPr>
    </w:p>
    <w:sectPr w:rsidR="001C2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16"/>
    <w:rsid w:val="001C2551"/>
    <w:rsid w:val="00395B9E"/>
    <w:rsid w:val="004A2BAD"/>
    <w:rsid w:val="00673E99"/>
    <w:rsid w:val="00686D83"/>
    <w:rsid w:val="00832B43"/>
    <w:rsid w:val="00A75C6D"/>
    <w:rsid w:val="00AA58C6"/>
    <w:rsid w:val="00AC4E16"/>
    <w:rsid w:val="00C5450B"/>
    <w:rsid w:val="00E4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25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C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5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2551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C25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10</cp:revision>
  <dcterms:created xsi:type="dcterms:W3CDTF">2014-02-02T16:04:00Z</dcterms:created>
  <dcterms:modified xsi:type="dcterms:W3CDTF">2014-02-02T16:08:00Z</dcterms:modified>
</cp:coreProperties>
</file>